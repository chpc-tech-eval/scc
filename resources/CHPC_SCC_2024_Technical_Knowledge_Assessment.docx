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E75F" w14:textId="2F8101C6" w:rsidR="009D4967" w:rsidRDefault="005A0A6D">
      <w:pPr>
        <w:ind w:left="-5"/>
        <w:rPr>
          <w:b/>
        </w:rPr>
      </w:pPr>
      <w:r>
        <w:t xml:space="preserve">Teams must work together to answer the following questions to the best of their ability and your team captain must email </w:t>
      </w:r>
      <w:r w:rsidR="00BE6FE4">
        <w:t>y</w:t>
      </w:r>
      <w:r>
        <w:t xml:space="preserve">our answers to </w:t>
      </w:r>
      <w:r w:rsidR="00872B8D">
        <w:t xml:space="preserve">the organisers </w:t>
      </w:r>
      <w:r>
        <w:t xml:space="preserve">no later than </w:t>
      </w:r>
      <w:r w:rsidR="00872B8D">
        <w:rPr>
          <w:b/>
          <w:bCs/>
        </w:rPr>
        <w:t>23:00</w:t>
      </w:r>
      <w:r w:rsidRPr="005A0A6D">
        <w:rPr>
          <w:b/>
          <w:bCs/>
        </w:rPr>
        <w:t xml:space="preserve"> </w:t>
      </w:r>
      <w:r w:rsidR="002577EE">
        <w:rPr>
          <w:b/>
          <w:bCs/>
        </w:rPr>
        <w:t>1</w:t>
      </w:r>
      <w:r w:rsidR="00872B8D">
        <w:rPr>
          <w:b/>
          <w:bCs/>
        </w:rPr>
        <w:t>3</w:t>
      </w:r>
      <w:r w:rsidRPr="005A0A6D">
        <w:rPr>
          <w:b/>
          <w:bCs/>
          <w:vertAlign w:val="superscript"/>
        </w:rPr>
        <w:t>th</w:t>
      </w:r>
      <w:r w:rsidRPr="005A0A6D">
        <w:rPr>
          <w:b/>
          <w:bCs/>
        </w:rPr>
        <w:t xml:space="preserve"> July</w:t>
      </w:r>
      <w:r>
        <w:t xml:space="preserve">. </w:t>
      </w:r>
    </w:p>
    <w:p w14:paraId="3DD26A65" w14:textId="27C0D221" w:rsidR="005A0A6D" w:rsidRPr="005A0A6D" w:rsidRDefault="005A0A6D">
      <w:pPr>
        <w:ind w:left="-5"/>
        <w:rPr>
          <w:bCs/>
        </w:rPr>
      </w:pPr>
      <w:r>
        <w:rPr>
          <w:bCs/>
        </w:rPr>
        <w:t xml:space="preserve">You are required to demonstrate your understanding of the concepts in </w:t>
      </w:r>
      <w:r w:rsidRPr="005A0A6D">
        <w:rPr>
          <w:b/>
        </w:rPr>
        <w:t>YOUR OWN WORDS</w:t>
      </w:r>
      <w:r>
        <w:rPr>
          <w:bCs/>
        </w:rPr>
        <w:t>.</w:t>
      </w:r>
      <w:r w:rsidR="00786D29">
        <w:rPr>
          <w:bCs/>
        </w:rPr>
        <w:t xml:space="preserve"> Keep your answer brief and to the point. Your answers to each of the questions, should not exceed </w:t>
      </w:r>
      <w:r w:rsidR="00467EA5">
        <w:rPr>
          <w:bCs/>
        </w:rPr>
        <w:t>more than 2-3 lines.</w:t>
      </w:r>
    </w:p>
    <w:p w14:paraId="66C67A06" w14:textId="024088F8" w:rsidR="00E3400E" w:rsidRDefault="00786D29" w:rsidP="00E3400E">
      <w:pPr>
        <w:ind w:left="-5"/>
      </w:pPr>
      <w:r w:rsidRPr="00E3400E">
        <w:rPr>
          <w:b/>
          <w:bCs/>
        </w:rPr>
        <w:t>Q1:</w:t>
      </w:r>
      <w:r w:rsidR="00467EA5" w:rsidRPr="00E3400E">
        <w:rPr>
          <w:b/>
          <w:bCs/>
        </w:rPr>
        <w:t xml:space="preserve"> </w:t>
      </w:r>
      <w:r w:rsidR="00AE1A4A">
        <w:rPr>
          <w:b/>
          <w:bCs/>
        </w:rPr>
        <w:t>What happens to the IP Address reported by WhatIsMyIp.com when performing the network primer exercise in Tutorial 1?</w:t>
      </w:r>
      <w:r w:rsidR="00E3400E">
        <w:rPr>
          <w:b/>
          <w:bCs/>
        </w:rPr>
        <w:br/>
      </w:r>
      <w:r w:rsidR="00E3400E">
        <w:t>Answer:</w:t>
      </w:r>
    </w:p>
    <w:p w14:paraId="71EAA480" w14:textId="4A8FCFA5" w:rsidR="00E3400E" w:rsidRDefault="00E3400E" w:rsidP="00E3400E">
      <w:pPr>
        <w:ind w:left="-5"/>
      </w:pPr>
      <w:r>
        <w:rPr>
          <w:b/>
          <w:bCs/>
        </w:rPr>
        <w:t>Q2:</w:t>
      </w:r>
      <w:r>
        <w:t xml:space="preserve"> </w:t>
      </w:r>
      <w:r w:rsidRPr="00E3400E">
        <w:rPr>
          <w:b/>
          <w:bCs/>
        </w:rPr>
        <w:t>What i</w:t>
      </w:r>
      <w:r w:rsidR="00AE1A4A">
        <w:rPr>
          <w:b/>
          <w:bCs/>
        </w:rPr>
        <w:t>s NAT?</w:t>
      </w:r>
      <w:r>
        <w:br/>
        <w:t>Answer:</w:t>
      </w:r>
    </w:p>
    <w:p w14:paraId="6654CE83" w14:textId="022E1306" w:rsidR="00E3400E" w:rsidRDefault="00E3400E" w:rsidP="00E3400E">
      <w:pPr>
        <w:ind w:left="-5"/>
      </w:pPr>
      <w:r>
        <w:rPr>
          <w:b/>
          <w:bCs/>
        </w:rPr>
        <w:t>Q3:</w:t>
      </w:r>
      <w:r>
        <w:t xml:space="preserve"> </w:t>
      </w:r>
      <w:r w:rsidRPr="00E3400E">
        <w:rPr>
          <w:b/>
          <w:bCs/>
        </w:rPr>
        <w:t xml:space="preserve">What </w:t>
      </w:r>
      <w:r w:rsidR="00AE1A4A">
        <w:rPr>
          <w:b/>
          <w:bCs/>
        </w:rPr>
        <w:t xml:space="preserve">are </w:t>
      </w:r>
      <w:r w:rsidR="004066AF">
        <w:rPr>
          <w:b/>
          <w:bCs/>
        </w:rPr>
        <w:t>S</w:t>
      </w:r>
      <w:r w:rsidR="00AE1A4A">
        <w:rPr>
          <w:b/>
          <w:bCs/>
        </w:rPr>
        <w:t xml:space="preserve">ecurity </w:t>
      </w:r>
      <w:r w:rsidR="004066AF">
        <w:rPr>
          <w:b/>
          <w:bCs/>
        </w:rPr>
        <w:t>G</w:t>
      </w:r>
      <w:r w:rsidR="00AE1A4A">
        <w:rPr>
          <w:b/>
          <w:bCs/>
        </w:rPr>
        <w:t>roups used for in OpenStack?</w:t>
      </w:r>
      <w:r>
        <w:br/>
        <w:t>Answer:</w:t>
      </w:r>
    </w:p>
    <w:p w14:paraId="02C61CDB" w14:textId="7B575788" w:rsidR="00E3400E" w:rsidRDefault="00E3400E" w:rsidP="00E3400E">
      <w:pPr>
        <w:ind w:left="-5"/>
      </w:pPr>
      <w:r w:rsidRPr="00E3400E">
        <w:rPr>
          <w:b/>
          <w:bCs/>
        </w:rPr>
        <w:t xml:space="preserve">Q4: </w:t>
      </w:r>
      <w:r w:rsidR="005F2F24">
        <w:rPr>
          <w:b/>
          <w:bCs/>
        </w:rPr>
        <w:t xml:space="preserve">What is difference between </w:t>
      </w:r>
      <w:r w:rsidR="004066AF">
        <w:rPr>
          <w:b/>
          <w:bCs/>
        </w:rPr>
        <w:t>a Fl</w:t>
      </w:r>
      <w:r w:rsidR="005F2F24">
        <w:rPr>
          <w:b/>
          <w:bCs/>
        </w:rPr>
        <w:t xml:space="preserve">oating </w:t>
      </w:r>
      <w:r w:rsidR="004066AF">
        <w:rPr>
          <w:b/>
          <w:bCs/>
        </w:rPr>
        <w:t>IP</w:t>
      </w:r>
      <w:r w:rsidR="005F2F24">
        <w:rPr>
          <w:b/>
          <w:bCs/>
        </w:rPr>
        <w:t xml:space="preserve"> and the </w:t>
      </w:r>
      <w:r w:rsidR="004066AF">
        <w:rPr>
          <w:b/>
          <w:bCs/>
        </w:rPr>
        <w:t>N</w:t>
      </w:r>
      <w:r w:rsidR="005F2F24">
        <w:rPr>
          <w:b/>
          <w:bCs/>
        </w:rPr>
        <w:t xml:space="preserve">etwork attached </w:t>
      </w:r>
      <w:r w:rsidR="004066AF">
        <w:rPr>
          <w:b/>
          <w:bCs/>
        </w:rPr>
        <w:t>on Instance Creation</w:t>
      </w:r>
      <w:r w:rsidR="005F2F24">
        <w:rPr>
          <w:b/>
          <w:bCs/>
        </w:rPr>
        <w:t>?</w:t>
      </w:r>
      <w:r>
        <w:br/>
      </w:r>
      <w:proofErr w:type="spellStart"/>
      <w:r>
        <w:t>A</w:t>
      </w:r>
      <w:proofErr w:type="spellEnd"/>
      <w:r>
        <w:t xml:space="preserve">nswer: </w:t>
      </w:r>
    </w:p>
    <w:p w14:paraId="3E0CDE24" w14:textId="718C1214" w:rsidR="00F40D34" w:rsidRDefault="00F40D34" w:rsidP="00F40D34">
      <w:pPr>
        <w:ind w:left="-5"/>
      </w:pPr>
      <w:r>
        <w:rPr>
          <w:b/>
          <w:bCs/>
        </w:rPr>
        <w:t>Q5:</w:t>
      </w:r>
      <w:r>
        <w:t xml:space="preserve"> </w:t>
      </w:r>
      <w:r w:rsidR="004066AF">
        <w:rPr>
          <w:b/>
          <w:bCs/>
        </w:rPr>
        <w:t>Explain what ed25519 represents when generating an SSH key pair?</w:t>
      </w:r>
      <w:r>
        <w:br/>
        <w:t>Answer:</w:t>
      </w:r>
    </w:p>
    <w:p w14:paraId="7AB7BE78" w14:textId="3B570F96" w:rsidR="009F5606" w:rsidRDefault="00F40D34" w:rsidP="009F5606">
      <w:pPr>
        <w:ind w:left="-5"/>
      </w:pPr>
      <w:r>
        <w:rPr>
          <w:b/>
          <w:bCs/>
        </w:rPr>
        <w:t>Q6</w:t>
      </w:r>
      <w:r w:rsidR="008406BD">
        <w:rPr>
          <w:b/>
          <w:bCs/>
        </w:rPr>
        <w:t>:</w:t>
      </w:r>
      <w:r w:rsidR="008406BD">
        <w:t xml:space="preserve"> </w:t>
      </w:r>
      <w:r w:rsidR="005F2F24">
        <w:rPr>
          <w:b/>
          <w:bCs/>
        </w:rPr>
        <w:t xml:space="preserve">What is a </w:t>
      </w:r>
      <w:proofErr w:type="spellStart"/>
      <w:r w:rsidR="005F2F24">
        <w:rPr>
          <w:b/>
          <w:bCs/>
        </w:rPr>
        <w:t>ProxyJump</w:t>
      </w:r>
      <w:proofErr w:type="spellEnd"/>
      <w:r w:rsidR="005F2F24">
        <w:rPr>
          <w:b/>
          <w:bCs/>
        </w:rPr>
        <w:t xml:space="preserve"> ?</w:t>
      </w:r>
      <w:r w:rsidR="009F5606">
        <w:br/>
        <w:t>Answer:</w:t>
      </w:r>
    </w:p>
    <w:p w14:paraId="5EEB39CC" w14:textId="3187F54D" w:rsidR="00261921" w:rsidRDefault="006E1BDA" w:rsidP="009F5606">
      <w:pPr>
        <w:ind w:left="-5"/>
      </w:pPr>
      <w:r>
        <w:rPr>
          <w:b/>
          <w:bCs/>
        </w:rPr>
        <w:t>Q7</w:t>
      </w:r>
      <w:r w:rsidRPr="00E90EF4">
        <w:rPr>
          <w:b/>
          <w:bCs/>
        </w:rPr>
        <w:t xml:space="preserve">: </w:t>
      </w:r>
      <w:r w:rsidR="00261921" w:rsidRPr="00E90EF4">
        <w:rPr>
          <w:b/>
          <w:bCs/>
        </w:rPr>
        <w:t xml:space="preserve">Explain the parameters </w:t>
      </w:r>
      <w:r w:rsidR="007A4476" w:rsidRPr="00E90EF4">
        <w:rPr>
          <w:b/>
          <w:bCs/>
        </w:rPr>
        <w:t>of the following</w:t>
      </w:r>
      <w:r w:rsidR="00261921" w:rsidRPr="00E90EF4">
        <w:rPr>
          <w:b/>
          <w:bCs/>
        </w:rPr>
        <w:t xml:space="preserve"> </w:t>
      </w:r>
      <w:r w:rsidR="007A4476" w:rsidRPr="00E90EF4">
        <w:rPr>
          <w:b/>
          <w:bCs/>
        </w:rPr>
        <w:t>filesystem export:</w:t>
      </w:r>
      <w:r w:rsidR="00261921">
        <w:t xml:space="preserve"> </w:t>
      </w:r>
    </w:p>
    <w:p w14:paraId="3AC545C3" w14:textId="3CF1884B" w:rsidR="00261921" w:rsidRPr="007A4476" w:rsidRDefault="005F2F24" w:rsidP="009F5606">
      <w:pPr>
        <w:ind w:left="-5"/>
        <w:rPr>
          <w:rFonts w:ascii="Consolas" w:hAnsi="Consolas"/>
          <w:color w:val="auto"/>
        </w:rPr>
      </w:pPr>
      <w:r w:rsidRPr="005F2F24">
        <w:rPr>
          <w:rFonts w:ascii="Consolas" w:hAnsi="Consolas"/>
          <w:color w:val="auto"/>
        </w:rPr>
        <w:t>/home    10.100.50.0/24(</w:t>
      </w:r>
      <w:proofErr w:type="spellStart"/>
      <w:r w:rsidRPr="005F2F24">
        <w:rPr>
          <w:rFonts w:ascii="Consolas" w:hAnsi="Consolas"/>
          <w:color w:val="auto"/>
        </w:rPr>
        <w:t>rw,async,no_subtree_check,no_root_squash</w:t>
      </w:r>
      <w:proofErr w:type="spellEnd"/>
      <w:r w:rsidRPr="005F2F24">
        <w:rPr>
          <w:rFonts w:ascii="Consolas" w:hAnsi="Consolas"/>
          <w:color w:val="auto"/>
        </w:rPr>
        <w:t>)</w:t>
      </w:r>
    </w:p>
    <w:p w14:paraId="645EA7E6" w14:textId="74DCA55D" w:rsidR="00261921" w:rsidRPr="00261921" w:rsidRDefault="007A4476" w:rsidP="009F5606">
      <w:pPr>
        <w:ind w:left="-5"/>
        <w:rPr>
          <w:color w:val="auto"/>
        </w:rPr>
      </w:pPr>
      <w:r>
        <w:rPr>
          <w:color w:val="auto"/>
        </w:rPr>
        <w:t>Answer:</w:t>
      </w:r>
    </w:p>
    <w:p w14:paraId="090EF67F" w14:textId="1E1320E2" w:rsidR="00747AD9" w:rsidRDefault="007A4476" w:rsidP="00747AD9">
      <w:pPr>
        <w:ind w:left="-5"/>
      </w:pPr>
      <w:r w:rsidRPr="007A4476">
        <w:rPr>
          <w:b/>
          <w:bCs/>
        </w:rPr>
        <w:t>Q8</w:t>
      </w:r>
      <w:r w:rsidRPr="005D3D57">
        <w:rPr>
          <w:b/>
          <w:bCs/>
        </w:rPr>
        <w:t xml:space="preserve">: </w:t>
      </w:r>
      <w:r w:rsidR="005F2F24">
        <w:rPr>
          <w:b/>
          <w:bCs/>
        </w:rPr>
        <w:t xml:space="preserve">Name the  </w:t>
      </w:r>
      <w:r w:rsidR="00122980">
        <w:rPr>
          <w:b/>
          <w:bCs/>
        </w:rPr>
        <w:t>P</w:t>
      </w:r>
      <w:r w:rsidR="005F2F24">
        <w:rPr>
          <w:b/>
          <w:bCs/>
        </w:rPr>
        <w:t xml:space="preserve">rerequisites required </w:t>
      </w:r>
      <w:r w:rsidR="00122980">
        <w:rPr>
          <w:b/>
          <w:bCs/>
        </w:rPr>
        <w:t>for</w:t>
      </w:r>
      <w:r w:rsidR="005F2F24">
        <w:rPr>
          <w:b/>
          <w:bCs/>
        </w:rPr>
        <w:t xml:space="preserve"> </w:t>
      </w:r>
      <w:r w:rsidR="00122980">
        <w:rPr>
          <w:b/>
          <w:bCs/>
        </w:rPr>
        <w:t>I</w:t>
      </w:r>
      <w:r w:rsidR="005F2F24">
        <w:rPr>
          <w:b/>
          <w:bCs/>
        </w:rPr>
        <w:t xml:space="preserve">nstalling and </w:t>
      </w:r>
      <w:r w:rsidR="00122980">
        <w:rPr>
          <w:b/>
          <w:bCs/>
        </w:rPr>
        <w:t>C</w:t>
      </w:r>
      <w:r w:rsidR="005F2F24">
        <w:rPr>
          <w:b/>
          <w:bCs/>
        </w:rPr>
        <w:t>onfiguring Ansible.</w:t>
      </w:r>
      <w:r>
        <w:br/>
        <w:t>Answer:</w:t>
      </w:r>
    </w:p>
    <w:p w14:paraId="3B783D85" w14:textId="58AA3288" w:rsidR="003139CF" w:rsidRDefault="007A4476" w:rsidP="003139CF">
      <w:pPr>
        <w:ind w:left="-5"/>
      </w:pPr>
      <w:r>
        <w:rPr>
          <w:b/>
          <w:bCs/>
        </w:rPr>
        <w:t>Q9</w:t>
      </w:r>
      <w:r w:rsidRPr="005D3D57">
        <w:rPr>
          <w:b/>
          <w:bCs/>
        </w:rPr>
        <w:t>:</w:t>
      </w:r>
      <w:r w:rsidR="003139CF" w:rsidRPr="005D3D57">
        <w:rPr>
          <w:b/>
          <w:bCs/>
        </w:rPr>
        <w:t xml:space="preserve"> </w:t>
      </w:r>
      <w:r w:rsidR="005F2F24">
        <w:rPr>
          <w:b/>
          <w:bCs/>
        </w:rPr>
        <w:t xml:space="preserve">What is the benefits of having the an </w:t>
      </w:r>
      <w:r w:rsidR="00844558">
        <w:rPr>
          <w:b/>
          <w:bCs/>
        </w:rPr>
        <w:t>NFS Mounted home directory?</w:t>
      </w:r>
      <w:r w:rsidR="003139CF">
        <w:br/>
        <w:t>Answer:</w:t>
      </w:r>
    </w:p>
    <w:p w14:paraId="5AD974DE" w14:textId="4D562525" w:rsidR="005D3D57" w:rsidRDefault="003139CF" w:rsidP="005D3D57">
      <w:pPr>
        <w:ind w:left="-5"/>
      </w:pPr>
      <w:r>
        <w:rPr>
          <w:b/>
          <w:bCs/>
        </w:rPr>
        <w:t>Q</w:t>
      </w:r>
      <w:r w:rsidR="005D3D57">
        <w:rPr>
          <w:b/>
          <w:bCs/>
        </w:rPr>
        <w:t>10</w:t>
      </w:r>
      <w:r>
        <w:rPr>
          <w:b/>
          <w:bCs/>
        </w:rPr>
        <w:t>:</w:t>
      </w:r>
      <w:r w:rsidRPr="005D3D57">
        <w:rPr>
          <w:b/>
          <w:bCs/>
        </w:rPr>
        <w:t xml:space="preserve"> </w:t>
      </w:r>
      <w:r w:rsidR="00122980">
        <w:rPr>
          <w:b/>
          <w:bCs/>
        </w:rPr>
        <w:t xml:space="preserve">What is the </w:t>
      </w:r>
      <w:r w:rsidR="00844558">
        <w:rPr>
          <w:b/>
          <w:bCs/>
        </w:rPr>
        <w:t xml:space="preserve">Danger of not having </w:t>
      </w:r>
      <w:r w:rsidR="00122980">
        <w:rPr>
          <w:b/>
          <w:bCs/>
        </w:rPr>
        <w:t>E</w:t>
      </w:r>
      <w:r w:rsidR="00844558">
        <w:rPr>
          <w:b/>
          <w:bCs/>
        </w:rPr>
        <w:t xml:space="preserve">nvironment </w:t>
      </w:r>
      <w:r w:rsidR="00122980">
        <w:rPr>
          <w:b/>
          <w:bCs/>
        </w:rPr>
        <w:t>M</w:t>
      </w:r>
      <w:r w:rsidR="00844558">
        <w:rPr>
          <w:b/>
          <w:bCs/>
        </w:rPr>
        <w:t>odules ?</w:t>
      </w:r>
      <w:r w:rsidR="005D3D57">
        <w:rPr>
          <w:b/>
          <w:bCs/>
        </w:rPr>
        <w:br/>
      </w:r>
      <w:r w:rsidR="005D3D57">
        <w:t>Answer:</w:t>
      </w:r>
    </w:p>
    <w:p w14:paraId="535C14B6" w14:textId="77777777" w:rsidR="00844558" w:rsidRDefault="005D3D57" w:rsidP="00747AD9">
      <w:pPr>
        <w:spacing w:after="0"/>
        <w:ind w:left="-5"/>
        <w:rPr>
          <w:b/>
          <w:bCs/>
        </w:rPr>
      </w:pPr>
      <w:r w:rsidRPr="005D3D57">
        <w:rPr>
          <w:b/>
          <w:bCs/>
        </w:rPr>
        <w:t xml:space="preserve">Q11: Explain the difference between </w:t>
      </w:r>
      <w:r w:rsidR="00844558">
        <w:rPr>
          <w:b/>
          <w:bCs/>
        </w:rPr>
        <w:t>Static and Dynamic libraries?</w:t>
      </w:r>
    </w:p>
    <w:p w14:paraId="58F6B742" w14:textId="0F7D4210" w:rsidR="005D3D57" w:rsidRPr="00844558" w:rsidRDefault="005D3D57" w:rsidP="00747AD9">
      <w:pPr>
        <w:spacing w:after="0"/>
        <w:ind w:left="-5"/>
        <w:rPr>
          <w:b/>
          <w:bCs/>
        </w:rPr>
      </w:pPr>
      <w:r>
        <w:t>Answer:</w:t>
      </w:r>
    </w:p>
    <w:p w14:paraId="32081A60" w14:textId="65115C72" w:rsidR="00373608" w:rsidRDefault="005D3D57" w:rsidP="00373608">
      <w:pPr>
        <w:ind w:left="-5"/>
      </w:pPr>
      <w:r>
        <w:rPr>
          <w:b/>
          <w:bCs/>
        </w:rPr>
        <w:lastRenderedPageBreak/>
        <w:t>Q12</w:t>
      </w:r>
      <w:r w:rsidRPr="00747AD9">
        <w:rPr>
          <w:b/>
          <w:bCs/>
        </w:rPr>
        <w:t xml:space="preserve">: </w:t>
      </w:r>
      <w:r w:rsidR="004066AF" w:rsidRPr="00747AD9">
        <w:rPr>
          <w:b/>
          <w:bCs/>
        </w:rPr>
        <w:t>What is a Qubit?</w:t>
      </w:r>
      <w:r w:rsidR="00373608">
        <w:rPr>
          <w:b/>
          <w:bCs/>
        </w:rPr>
        <w:br/>
      </w:r>
      <w:r w:rsidR="00373608">
        <w:t>Answer:</w:t>
      </w:r>
    </w:p>
    <w:p w14:paraId="1123EBD6" w14:textId="17476F7E" w:rsidR="00373608" w:rsidRDefault="00373608" w:rsidP="00373608">
      <w:pPr>
        <w:ind w:left="-5"/>
      </w:pPr>
      <w:r>
        <w:rPr>
          <w:b/>
          <w:bCs/>
        </w:rPr>
        <w:t>Q13:</w:t>
      </w:r>
      <w:r>
        <w:t xml:space="preserve"> </w:t>
      </w:r>
      <w:r w:rsidR="00844558">
        <w:rPr>
          <w:b/>
          <w:bCs/>
        </w:rPr>
        <w:t>What is the purpose of an HPL.dat file?</w:t>
      </w:r>
      <w:r>
        <w:br/>
        <w:t>Answer:</w:t>
      </w:r>
    </w:p>
    <w:p w14:paraId="0273D638" w14:textId="0721C3AC" w:rsidR="00050EFE" w:rsidRPr="00050EFE" w:rsidRDefault="00050EFE" w:rsidP="00050EFE">
      <w:pPr>
        <w:ind w:left="-5"/>
        <w:rPr>
          <w:b/>
          <w:bCs/>
        </w:rPr>
      </w:pPr>
      <w:r>
        <w:rPr>
          <w:b/>
          <w:bCs/>
        </w:rPr>
        <w:t>Q14:</w:t>
      </w:r>
      <w:r>
        <w:t xml:space="preserve"> </w:t>
      </w:r>
      <w:r w:rsidR="00844558">
        <w:rPr>
          <w:b/>
          <w:bCs/>
        </w:rPr>
        <w:t>What benefits are there in building and compiling libraries from source?</w:t>
      </w:r>
      <w:r>
        <w:rPr>
          <w:b/>
          <w:bCs/>
        </w:rPr>
        <w:br/>
      </w:r>
      <w:r w:rsidRPr="00050EFE">
        <w:t>Answer:</w:t>
      </w:r>
    </w:p>
    <w:p w14:paraId="01A4093A" w14:textId="4A12D0BE" w:rsidR="00373608" w:rsidRDefault="00373608" w:rsidP="00373608">
      <w:pPr>
        <w:ind w:left="-5"/>
      </w:pPr>
      <w:r>
        <w:rPr>
          <w:b/>
          <w:bCs/>
        </w:rPr>
        <w:t>Q1</w:t>
      </w:r>
      <w:r w:rsidR="00050EFE">
        <w:rPr>
          <w:b/>
          <w:bCs/>
        </w:rPr>
        <w:t>5</w:t>
      </w:r>
      <w:r>
        <w:rPr>
          <w:b/>
          <w:bCs/>
        </w:rPr>
        <w:t>:</w:t>
      </w:r>
      <w:r w:rsidRPr="00373608">
        <w:rPr>
          <w:b/>
          <w:bCs/>
        </w:rPr>
        <w:t xml:space="preserve"> What </w:t>
      </w:r>
      <w:r w:rsidR="00844558">
        <w:rPr>
          <w:b/>
          <w:bCs/>
        </w:rPr>
        <w:t>is the different between HPL and HPCC?</w:t>
      </w:r>
      <w:r w:rsidR="00050EFE">
        <w:rPr>
          <w:b/>
          <w:bCs/>
        </w:rPr>
        <w:br/>
      </w:r>
      <w:r w:rsidR="00050EFE">
        <w:t>Answer:</w:t>
      </w:r>
    </w:p>
    <w:p w14:paraId="7B24141C" w14:textId="2F95BF04" w:rsidR="00844558" w:rsidRDefault="00050EFE" w:rsidP="00844558">
      <w:pPr>
        <w:ind w:left="-5"/>
        <w:rPr>
          <w:b/>
          <w:bCs/>
        </w:rPr>
      </w:pPr>
      <w:r>
        <w:rPr>
          <w:b/>
          <w:bCs/>
        </w:rPr>
        <w:t>Q</w:t>
      </w:r>
      <w:r w:rsidR="00844558">
        <w:rPr>
          <w:b/>
          <w:bCs/>
        </w:rPr>
        <w:t>1</w:t>
      </w:r>
      <w:r>
        <w:rPr>
          <w:b/>
          <w:bCs/>
        </w:rPr>
        <w:t>6:</w:t>
      </w:r>
      <w:r>
        <w:t xml:space="preserve"> </w:t>
      </w:r>
      <w:r w:rsidR="00844558" w:rsidRPr="00122980">
        <w:rPr>
          <w:b/>
          <w:bCs/>
        </w:rPr>
        <w:t>From your experience, of all the different ways that was used to run HPL, which was the best and why?</w:t>
      </w:r>
    </w:p>
    <w:p w14:paraId="3AA2B3DE" w14:textId="07A25F06" w:rsidR="00050EFE" w:rsidRPr="00844558" w:rsidRDefault="00050EFE" w:rsidP="00844558">
      <w:pPr>
        <w:ind w:left="-5"/>
        <w:rPr>
          <w:b/>
          <w:bCs/>
        </w:rPr>
      </w:pPr>
      <w:r>
        <w:t>Answer:</w:t>
      </w:r>
    </w:p>
    <w:p w14:paraId="08244F0A" w14:textId="2E34E68B" w:rsidR="006D6905" w:rsidRPr="00050EFE" w:rsidRDefault="006D6905" w:rsidP="006D6905">
      <w:pPr>
        <w:ind w:left="-5"/>
      </w:pPr>
      <w:r>
        <w:rPr>
          <w:b/>
          <w:bCs/>
        </w:rPr>
        <w:t>Q17:</w:t>
      </w:r>
      <w:r>
        <w:t xml:space="preserve"> </w:t>
      </w:r>
      <w:r w:rsidR="00844558">
        <w:rPr>
          <w:b/>
          <w:bCs/>
        </w:rPr>
        <w:t xml:space="preserve">What is the important of </w:t>
      </w:r>
      <w:r w:rsidR="00122980">
        <w:rPr>
          <w:b/>
          <w:bCs/>
        </w:rPr>
        <w:t>C</w:t>
      </w:r>
      <w:r w:rsidR="00844558">
        <w:rPr>
          <w:b/>
          <w:bCs/>
        </w:rPr>
        <w:t xml:space="preserve">luster </w:t>
      </w:r>
      <w:r w:rsidR="00122980">
        <w:rPr>
          <w:b/>
          <w:bCs/>
        </w:rPr>
        <w:t>M</w:t>
      </w:r>
      <w:r w:rsidR="00844558">
        <w:rPr>
          <w:b/>
          <w:bCs/>
        </w:rPr>
        <w:t>onitoring?</w:t>
      </w:r>
      <w:r>
        <w:br/>
        <w:t>Answer:</w:t>
      </w:r>
    </w:p>
    <w:p w14:paraId="25BA3226" w14:textId="32426378" w:rsidR="00981C81" w:rsidRDefault="006D6905" w:rsidP="00981C81">
      <w:pPr>
        <w:ind w:left="-5"/>
      </w:pPr>
      <w:r w:rsidRPr="00981C81">
        <w:rPr>
          <w:b/>
          <w:bCs/>
        </w:rPr>
        <w:t xml:space="preserve">Q18: </w:t>
      </w:r>
      <w:r w:rsidR="00122980">
        <w:rPr>
          <w:b/>
          <w:bCs/>
        </w:rPr>
        <w:t>What is a Container?</w:t>
      </w:r>
      <w:r w:rsidR="00981C81">
        <w:br/>
        <w:t>Answer:</w:t>
      </w:r>
    </w:p>
    <w:p w14:paraId="2B69CFED" w14:textId="3CBC1E5A" w:rsidR="00122980" w:rsidRDefault="00981C81" w:rsidP="004066AF">
      <w:pPr>
        <w:ind w:left="-5"/>
      </w:pPr>
      <w:r>
        <w:rPr>
          <w:b/>
          <w:bCs/>
        </w:rPr>
        <w:t>Q19:</w:t>
      </w:r>
      <w:r>
        <w:t xml:space="preserve"> </w:t>
      </w:r>
      <w:r w:rsidR="00122980">
        <w:rPr>
          <w:b/>
          <w:bCs/>
        </w:rPr>
        <w:t xml:space="preserve">What is the importance of </w:t>
      </w:r>
      <w:proofErr w:type="spellStart"/>
      <w:r w:rsidR="00122980">
        <w:rPr>
          <w:b/>
          <w:bCs/>
        </w:rPr>
        <w:t>Slurm</w:t>
      </w:r>
      <w:proofErr w:type="spellEnd"/>
      <w:r w:rsidR="00122980">
        <w:rPr>
          <w:b/>
          <w:bCs/>
        </w:rPr>
        <w:t>?</w:t>
      </w:r>
      <w:r>
        <w:br/>
        <w:t>Answer:</w:t>
      </w:r>
    </w:p>
    <w:p w14:paraId="448B1755" w14:textId="3C484CEE" w:rsidR="00122980" w:rsidRDefault="00122980" w:rsidP="00122980">
      <w:pPr>
        <w:ind w:left="-15" w:firstLine="0"/>
      </w:pPr>
      <w:r>
        <w:rPr>
          <w:b/>
          <w:bCs/>
        </w:rPr>
        <w:t>Q</w:t>
      </w:r>
      <w:r>
        <w:rPr>
          <w:b/>
          <w:bCs/>
        </w:rPr>
        <w:t>2</w:t>
      </w:r>
      <w:r w:rsidR="004066AF">
        <w:rPr>
          <w:b/>
          <w:bCs/>
        </w:rPr>
        <w:t>0:</w:t>
      </w:r>
      <w:r>
        <w:rPr>
          <w:b/>
          <w:bCs/>
        </w:rPr>
        <w:t xml:space="preserve"> </w:t>
      </w:r>
      <w:r>
        <w:t xml:space="preserve"> </w:t>
      </w:r>
      <w:r>
        <w:rPr>
          <w:b/>
          <w:bCs/>
        </w:rPr>
        <w:t xml:space="preserve">What is the </w:t>
      </w:r>
      <w:r>
        <w:rPr>
          <w:b/>
          <w:bCs/>
        </w:rPr>
        <w:t>purpose of Munge Package?</w:t>
      </w:r>
      <w:r>
        <w:br/>
        <w:t>Answer:</w:t>
      </w:r>
    </w:p>
    <w:p w14:paraId="7510C48E" w14:textId="77777777" w:rsidR="004066AF" w:rsidRDefault="004066AF" w:rsidP="004066AF">
      <w:pPr>
        <w:spacing w:after="0"/>
        <w:ind w:left="0" w:firstLine="0"/>
        <w:rPr>
          <w:b/>
          <w:bCs/>
        </w:rPr>
      </w:pPr>
    </w:p>
    <w:p w14:paraId="0CDCBF0B" w14:textId="1A316C34" w:rsidR="004066AF" w:rsidRDefault="004066AF" w:rsidP="004066AF">
      <w:pPr>
        <w:spacing w:after="0"/>
        <w:ind w:left="0" w:firstLine="0"/>
        <w:rPr>
          <w:b/>
          <w:bCs/>
        </w:rPr>
      </w:pPr>
      <w:r>
        <w:rPr>
          <w:b/>
          <w:bCs/>
        </w:rPr>
        <w:t>Q2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t xml:space="preserve"> </w:t>
      </w:r>
      <w:r>
        <w:rPr>
          <w:b/>
          <w:bCs/>
        </w:rPr>
        <w:t xml:space="preserve">What is the purpose of a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15F69743" w14:textId="5B37F5C7" w:rsidR="004066AF" w:rsidRPr="004066AF" w:rsidRDefault="004066AF" w:rsidP="004066AF">
      <w:pPr>
        <w:spacing w:after="0"/>
        <w:ind w:left="-15" w:firstLine="0"/>
        <w:rPr>
          <w:b/>
          <w:bCs/>
        </w:rPr>
      </w:pPr>
      <w:r>
        <w:t>Answer:</w:t>
      </w:r>
    </w:p>
    <w:p w14:paraId="679E4CBA" w14:textId="77777777" w:rsidR="004066AF" w:rsidRDefault="004066AF" w:rsidP="00981C81">
      <w:pPr>
        <w:ind w:left="-5"/>
      </w:pPr>
    </w:p>
    <w:p w14:paraId="1C40CE1D" w14:textId="4261A773" w:rsidR="004066AF" w:rsidRDefault="004066AF" w:rsidP="004066AF">
      <w:pPr>
        <w:spacing w:after="0"/>
        <w:ind w:left="0" w:firstLine="0"/>
        <w:rPr>
          <w:b/>
          <w:bCs/>
        </w:rPr>
      </w:pPr>
      <w:r>
        <w:rPr>
          <w:b/>
          <w:bCs/>
        </w:rPr>
        <w:t>Q2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 </w:t>
      </w:r>
      <w:r>
        <w:rPr>
          <w:b/>
          <w:bCs/>
        </w:rPr>
        <w:t>What is difference between Terraform and Ansible?</w:t>
      </w:r>
    </w:p>
    <w:p w14:paraId="7D2FED19" w14:textId="77777777" w:rsidR="004066AF" w:rsidRDefault="004066AF" w:rsidP="004066AF">
      <w:pPr>
        <w:spacing w:after="0"/>
        <w:ind w:left="-15" w:firstLine="0"/>
      </w:pPr>
      <w:r>
        <w:t>Answer:</w:t>
      </w:r>
    </w:p>
    <w:p w14:paraId="3A97B10C" w14:textId="77777777" w:rsidR="004066AF" w:rsidRDefault="004066AF" w:rsidP="004066AF">
      <w:pPr>
        <w:spacing w:after="0"/>
        <w:ind w:left="-15" w:firstLine="0"/>
      </w:pPr>
    </w:p>
    <w:p w14:paraId="5982701A" w14:textId="33A9B3E0" w:rsidR="004066AF" w:rsidRDefault="004066AF" w:rsidP="004066AF">
      <w:pPr>
        <w:spacing w:after="0"/>
        <w:ind w:left="0" w:firstLine="0"/>
        <w:rPr>
          <w:b/>
          <w:bCs/>
        </w:rPr>
      </w:pPr>
      <w:r>
        <w:rPr>
          <w:b/>
          <w:bCs/>
        </w:rPr>
        <w:t>Q2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t xml:space="preserve"> </w:t>
      </w:r>
      <w:r>
        <w:rPr>
          <w:b/>
          <w:bCs/>
        </w:rPr>
        <w:t xml:space="preserve">In your experience, what are the benefits of Using </w:t>
      </w:r>
      <w:proofErr w:type="spellStart"/>
      <w:r>
        <w:rPr>
          <w:b/>
          <w:bCs/>
        </w:rPr>
        <w:t>CircleCI</w:t>
      </w:r>
      <w:proofErr w:type="spellEnd"/>
    </w:p>
    <w:p w14:paraId="7C1377D3" w14:textId="77777777" w:rsidR="004066AF" w:rsidRDefault="004066AF" w:rsidP="004066AF">
      <w:pPr>
        <w:spacing w:after="0"/>
        <w:ind w:left="-15" w:firstLine="0"/>
      </w:pPr>
      <w:r>
        <w:t>Answer:</w:t>
      </w:r>
    </w:p>
    <w:p w14:paraId="13B94E53" w14:textId="0BA2DC76" w:rsidR="004066AF" w:rsidRPr="004066AF" w:rsidRDefault="004066AF" w:rsidP="004066AF">
      <w:pPr>
        <w:spacing w:after="0"/>
        <w:ind w:left="0" w:firstLine="0"/>
        <w:rPr>
          <w:b/>
          <w:bCs/>
        </w:rPr>
      </w:pPr>
    </w:p>
    <w:p w14:paraId="0C2A79B0" w14:textId="77777777" w:rsidR="004066AF" w:rsidRPr="00E3400E" w:rsidRDefault="004066AF" w:rsidP="004066AF">
      <w:pPr>
        <w:ind w:left="0" w:firstLine="0"/>
      </w:pPr>
    </w:p>
    <w:sectPr w:rsidR="004066AF" w:rsidRPr="00E3400E">
      <w:headerReference w:type="default" r:id="rId10"/>
      <w:pgSz w:w="12240" w:h="15840"/>
      <w:pgMar w:top="1440" w:right="1149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611D" w14:textId="77777777" w:rsidR="005A78E4" w:rsidRDefault="005A78E4" w:rsidP="00F95579">
      <w:pPr>
        <w:spacing w:after="0" w:line="240" w:lineRule="auto"/>
      </w:pPr>
      <w:r>
        <w:separator/>
      </w:r>
    </w:p>
  </w:endnote>
  <w:endnote w:type="continuationSeparator" w:id="0">
    <w:p w14:paraId="582D472D" w14:textId="77777777" w:rsidR="005A78E4" w:rsidRDefault="005A78E4" w:rsidP="00F95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931C" w14:textId="77777777" w:rsidR="005A78E4" w:rsidRDefault="005A78E4" w:rsidP="00F95579">
      <w:pPr>
        <w:spacing w:after="0" w:line="240" w:lineRule="auto"/>
      </w:pPr>
      <w:r>
        <w:separator/>
      </w:r>
    </w:p>
  </w:footnote>
  <w:footnote w:type="continuationSeparator" w:id="0">
    <w:p w14:paraId="6248542F" w14:textId="77777777" w:rsidR="005A78E4" w:rsidRDefault="005A78E4" w:rsidP="00F95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5B5C" w14:textId="4909F155" w:rsidR="00E90EF4" w:rsidRPr="00E90EF4" w:rsidRDefault="00A5276E" w:rsidP="00E90EF4">
    <w:pPr>
      <w:pStyle w:val="Heading1"/>
      <w:rPr>
        <w:rFonts w:eastAsia="Calibri"/>
        <w:b/>
        <w:bCs/>
      </w:rPr>
    </w:pPr>
    <w:r w:rsidRPr="00A5276E">
      <w:rPr>
        <w:rFonts w:eastAsia="Calibri"/>
        <w:b/>
        <w:bCs/>
      </w:rPr>
      <w:t>CHPC Student Cluster Competition</w:t>
    </w:r>
    <w:r w:rsidR="00AE5928">
      <w:rPr>
        <w:rFonts w:eastAsia="Calibri"/>
        <w:b/>
        <w:bCs/>
      </w:rPr>
      <w:t xml:space="preserve"> </w:t>
    </w:r>
    <w:r w:rsidR="005A0A6D">
      <w:rPr>
        <w:rFonts w:eastAsia="Calibri"/>
        <w:b/>
        <w:bCs/>
      </w:rPr>
      <w:t>Technical Knowledge Assessment</w:t>
    </w:r>
    <w:r w:rsidR="00AE5928">
      <w:rPr>
        <w:rFonts w:eastAsia="Calibri"/>
        <w:b/>
        <w:bCs/>
      </w:rPr>
      <w:t xml:space="preserve"> 202</w:t>
    </w:r>
    <w:r w:rsidR="00872B8D">
      <w:rPr>
        <w:rFonts w:eastAsia="Calibri"/>
        <w:b/>
        <w:bCs/>
      </w:rPr>
      <w:t>4</w:t>
    </w:r>
  </w:p>
  <w:p w14:paraId="36608D2D" w14:textId="77777777" w:rsidR="00A5276E" w:rsidRDefault="00A52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27D"/>
    <w:multiLevelType w:val="hybridMultilevel"/>
    <w:tmpl w:val="C9986458"/>
    <w:lvl w:ilvl="0" w:tplc="F95857D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CD07E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01F7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40A82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2058C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CB5D2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EF03A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2CE10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02B20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655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67"/>
    <w:rsid w:val="00050EFE"/>
    <w:rsid w:val="00122980"/>
    <w:rsid w:val="002219F2"/>
    <w:rsid w:val="00222DCB"/>
    <w:rsid w:val="002243E9"/>
    <w:rsid w:val="002577EE"/>
    <w:rsid w:val="00261921"/>
    <w:rsid w:val="002E150F"/>
    <w:rsid w:val="003139CF"/>
    <w:rsid w:val="00335F6A"/>
    <w:rsid w:val="00373608"/>
    <w:rsid w:val="004066AF"/>
    <w:rsid w:val="00412185"/>
    <w:rsid w:val="00456DA4"/>
    <w:rsid w:val="00467EA5"/>
    <w:rsid w:val="004858E5"/>
    <w:rsid w:val="005A0A6D"/>
    <w:rsid w:val="005A78E4"/>
    <w:rsid w:val="005D3D57"/>
    <w:rsid w:val="005F2F24"/>
    <w:rsid w:val="00611BED"/>
    <w:rsid w:val="006D1C61"/>
    <w:rsid w:val="006D6905"/>
    <w:rsid w:val="006E1BDA"/>
    <w:rsid w:val="00747AD9"/>
    <w:rsid w:val="00786D29"/>
    <w:rsid w:val="007908AE"/>
    <w:rsid w:val="007A4476"/>
    <w:rsid w:val="007B3428"/>
    <w:rsid w:val="007C16B2"/>
    <w:rsid w:val="00815A0B"/>
    <w:rsid w:val="008161E1"/>
    <w:rsid w:val="008406BD"/>
    <w:rsid w:val="00844558"/>
    <w:rsid w:val="00872B8D"/>
    <w:rsid w:val="009368FA"/>
    <w:rsid w:val="00956C2C"/>
    <w:rsid w:val="00981C81"/>
    <w:rsid w:val="009D4967"/>
    <w:rsid w:val="009F5606"/>
    <w:rsid w:val="00A5276E"/>
    <w:rsid w:val="00AD6E21"/>
    <w:rsid w:val="00AE1A4A"/>
    <w:rsid w:val="00AE5928"/>
    <w:rsid w:val="00BE6FE4"/>
    <w:rsid w:val="00E3400E"/>
    <w:rsid w:val="00E70D51"/>
    <w:rsid w:val="00E90EF4"/>
    <w:rsid w:val="00EF024C"/>
    <w:rsid w:val="00F40D34"/>
    <w:rsid w:val="00F9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9ACE7"/>
  <w15:docId w15:val="{29A4E4DB-0C75-4224-8429-A4B4240E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9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1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C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5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79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95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79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aec21-ebca-47de-9ccd-e758eb29a8df" xsi:nil="true"/>
    <lcf76f155ced4ddcb4097134ff3c332f xmlns="1cd0bd0b-6016-4e56-88e4-c108f1ed132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362AC6C94BF14BA66A3F5C5EE1C284" ma:contentTypeVersion="17" ma:contentTypeDescription="Create a new document." ma:contentTypeScope="" ma:versionID="d6bb1e69d727eb1003118a73048df4bf">
  <xsd:schema xmlns:xsd="http://www.w3.org/2001/XMLSchema" xmlns:xs="http://www.w3.org/2001/XMLSchema" xmlns:p="http://schemas.microsoft.com/office/2006/metadata/properties" xmlns:ns2="1cd0bd0b-6016-4e56-88e4-c108f1ed132d" xmlns:ns3="217aec21-ebca-47de-9ccd-e758eb29a8df" targetNamespace="http://schemas.microsoft.com/office/2006/metadata/properties" ma:root="true" ma:fieldsID="b9bdfb1e90cebde487875923dfb25d72" ns2:_="" ns3:_="">
    <xsd:import namespace="1cd0bd0b-6016-4e56-88e4-c108f1ed132d"/>
    <xsd:import namespace="217aec21-ebca-47de-9ccd-e758eb29a8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0bd0b-6016-4e56-88e4-c108f1ed1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879faba-27b2-4363-9c33-4960f0c918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aec21-ebca-47de-9ccd-e758eb29a8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381d356-0133-4981-9d03-77a4b556dfb9}" ma:internalName="TaxCatchAll" ma:showField="CatchAllData" ma:web="217aec21-ebca-47de-9ccd-e758eb29a8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0EAF8-AA26-4D45-81E1-57D35F2A0F17}">
  <ds:schemaRefs>
    <ds:schemaRef ds:uri="http://schemas.microsoft.com/office/2006/metadata/properties"/>
    <ds:schemaRef ds:uri="http://schemas.microsoft.com/office/infopath/2007/PartnerControls"/>
    <ds:schemaRef ds:uri="217aec21-ebca-47de-9ccd-e758eb29a8df"/>
    <ds:schemaRef ds:uri="1cd0bd0b-6016-4e56-88e4-c108f1ed132d"/>
  </ds:schemaRefs>
</ds:datastoreItem>
</file>

<file path=customXml/itemProps2.xml><?xml version="1.0" encoding="utf-8"?>
<ds:datastoreItem xmlns:ds="http://schemas.openxmlformats.org/officeDocument/2006/customXml" ds:itemID="{C6990FC8-1257-4434-B729-F7B197E3E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5418E2-1B80-4157-978D-B84F56797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0bd0b-6016-4e56-88e4-c108f1ed132d"/>
    <ds:schemaRef ds:uri="217aec21-ebca-47de-9ccd-e758eb29a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1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Nyameko Lisa</dc:creator>
  <cp:keywords/>
  <cp:lastModifiedBy>Mabatho Hashatsi</cp:lastModifiedBy>
  <cp:revision>2</cp:revision>
  <cp:lastPrinted>2022-07-05T06:37:00Z</cp:lastPrinted>
  <dcterms:created xsi:type="dcterms:W3CDTF">2024-07-08T22:30:00Z</dcterms:created>
  <dcterms:modified xsi:type="dcterms:W3CDTF">2024-07-08T22:30:00Z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0x010100C7362AC6C94BF14BA66A3F5C5EE1C284</vt:lpwstr>
  </property>
</Properties>
</file>